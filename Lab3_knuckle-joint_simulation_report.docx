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576F25F7" w14:textId="77777777" w:rsidTr="00A43A5B">
        <w:trPr>
          <w:cantSplit/>
          <w:trHeight w:val="4488"/>
        </w:trPr>
        <w:tc>
          <w:tcPr>
            <w:tcW w:w="6285" w:type="dxa"/>
          </w:tcPr>
          <w:p w14:paraId="7BBAD01D" w14:textId="55B8C81F" w:rsidR="00F448BC" w:rsidRDefault="00450513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E242D3" wp14:editId="40A0B90D">
                  <wp:extent cx="3853815" cy="1887855"/>
                  <wp:effectExtent l="0" t="0" r="0" b="0"/>
                  <wp:docPr id="10681774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17748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88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28E55609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48CED029" w14:textId="0CD72D76" w:rsidR="00B77317" w:rsidRPr="00CD1539" w:rsidRDefault="00450513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Lab3_knuckle-joint_assembly</w:t>
                  </w:r>
                </w:p>
                <w:p w14:paraId="411496D3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4DEB0600" w14:textId="7E412E2B" w:rsidR="00B77317" w:rsidRPr="00CD1539" w:rsidRDefault="00450513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03 February 2025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4C5216AD" w14:textId="7C6895D5" w:rsidR="00B77317" w:rsidRPr="00CD1539" w:rsidRDefault="00450513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2</w:t>
                  </w:r>
                </w:p>
                <w:p w14:paraId="043CBB2D" w14:textId="693AB5BA" w:rsidR="00B77317" w:rsidRPr="006A441F" w:rsidRDefault="00450513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2D48DA87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012262F4" w14:textId="0880E404" w:rsidR="00B77317" w:rsidRDefault="00450513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37F186A0" w14:textId="5F2A6ED9" w:rsidR="00450513" w:rsidRDefault="001041F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IN" w:eastAsia="en-IN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89441869" w:history="1">
                        <w:r w:rsidR="00450513" w:rsidRPr="00956DA9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450513">
                          <w:rPr>
                            <w:noProof/>
                            <w:webHidden/>
                          </w:rPr>
                          <w:tab/>
                        </w:r>
                        <w:r w:rsidR="00450513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450513">
                          <w:rPr>
                            <w:noProof/>
                            <w:webHidden/>
                          </w:rPr>
                          <w:instrText xml:space="preserve"> PAGEREF _Toc189441869 \h </w:instrText>
                        </w:r>
                        <w:r w:rsidR="00450513">
                          <w:rPr>
                            <w:noProof/>
                            <w:webHidden/>
                          </w:rPr>
                        </w:r>
                        <w:r w:rsidR="00450513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450513">
                          <w:rPr>
                            <w:noProof/>
                            <w:webHidden/>
                          </w:rPr>
                          <w:t>1</w:t>
                        </w:r>
                        <w:r w:rsidR="00450513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7C6741A" w14:textId="609C2217" w:rsidR="00450513" w:rsidRDefault="0045051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IN" w:eastAsia="en-IN"/>
                          <w14:ligatures w14:val="standardContextual"/>
                        </w:rPr>
                      </w:pPr>
                      <w:hyperlink w:anchor="_Toc189441870" w:history="1">
                        <w:r w:rsidRPr="00956DA9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_Toc189441870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360EA54" w14:textId="218615DF" w:rsidR="00450513" w:rsidRDefault="0045051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IN" w:eastAsia="en-IN"/>
                          <w14:ligatures w14:val="standardContextual"/>
                        </w:rPr>
                      </w:pPr>
                      <w:hyperlink w:anchor="_Toc189441871" w:history="1">
                        <w:r w:rsidRPr="00956DA9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_Toc189441871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80A6D09" w14:textId="5BD6BAA5" w:rsidR="00450513" w:rsidRDefault="0045051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IN" w:eastAsia="en-IN"/>
                          <w14:ligatures w14:val="standardContextual"/>
                        </w:rPr>
                      </w:pPr>
                      <w:hyperlink w:anchor="_Toc189441872" w:history="1">
                        <w:r w:rsidRPr="00956DA9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_Toc189441872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305C7EA" w14:textId="4B8A7BFC" w:rsidR="00450513" w:rsidRDefault="0045051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IN" w:eastAsia="en-IN"/>
                          <w14:ligatures w14:val="standardContextual"/>
                        </w:rPr>
                      </w:pPr>
                      <w:hyperlink w:anchor="_Toc189441873" w:history="1">
                        <w:r w:rsidRPr="00956DA9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_Toc189441873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FD32716" w14:textId="793B65BB" w:rsidR="00450513" w:rsidRDefault="0045051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IN" w:eastAsia="en-IN"/>
                          <w14:ligatures w14:val="standardContextual"/>
                        </w:rPr>
                      </w:pPr>
                      <w:hyperlink w:anchor="_Toc189441874" w:history="1">
                        <w:r w:rsidRPr="00956DA9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_Toc189441874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28F50FB" w14:textId="7B4F31FE" w:rsidR="00450513" w:rsidRDefault="0045051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IN" w:eastAsia="en-IN"/>
                          <w14:ligatures w14:val="standardContextual"/>
                        </w:rPr>
                      </w:pPr>
                      <w:hyperlink w:anchor="_Toc189441875" w:history="1">
                        <w:r w:rsidRPr="00956DA9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_Toc189441875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F228CCA" w14:textId="62729218" w:rsidR="00450513" w:rsidRDefault="0045051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IN" w:eastAsia="en-IN"/>
                          <w14:ligatures w14:val="standardContextual"/>
                        </w:rPr>
                      </w:pPr>
                      <w:hyperlink w:anchor="_Toc189441876" w:history="1">
                        <w:r w:rsidRPr="00956DA9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_Toc189441876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B8018E5" w14:textId="1EDCBFEF" w:rsidR="00450513" w:rsidRDefault="0045051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IN" w:eastAsia="en-IN"/>
                          <w14:ligatures w14:val="standardContextual"/>
                        </w:rPr>
                      </w:pPr>
                      <w:hyperlink w:anchor="_Toc189441877" w:history="1">
                        <w:r w:rsidRPr="00956DA9">
                          <w:rPr>
                            <w:rStyle w:val="Hyperlink"/>
                            <w:noProof/>
                          </w:rPr>
                          <w:t>Interaction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_Toc189441877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C47D82B" w14:textId="4A85CF34" w:rsidR="00450513" w:rsidRDefault="0045051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IN" w:eastAsia="en-IN"/>
                          <w14:ligatures w14:val="standardContextual"/>
                        </w:rPr>
                      </w:pPr>
                      <w:hyperlink w:anchor="_Toc189441878" w:history="1">
                        <w:r w:rsidRPr="00956DA9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_Toc189441878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B3CAE55" w14:textId="081D8DF5" w:rsidR="00450513" w:rsidRDefault="0045051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IN" w:eastAsia="en-IN"/>
                          <w14:ligatures w14:val="standardContextual"/>
                        </w:rPr>
                      </w:pPr>
                      <w:hyperlink w:anchor="_Toc189441879" w:history="1">
                        <w:r w:rsidRPr="00956DA9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_Toc189441879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1F8BC03" w14:textId="4E52A3BA" w:rsidR="00450513" w:rsidRDefault="0045051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IN" w:eastAsia="en-IN"/>
                          <w14:ligatures w14:val="standardContextual"/>
                        </w:rPr>
                      </w:pPr>
                      <w:hyperlink w:anchor="_Toc189441880" w:history="1">
                        <w:r w:rsidRPr="00956DA9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_Toc189441880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E517D5B" w14:textId="7DD2CC1E" w:rsidR="00450513" w:rsidRDefault="0045051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IN" w:eastAsia="en-IN"/>
                          <w14:ligatures w14:val="standardContextual"/>
                        </w:rPr>
                      </w:pPr>
                      <w:hyperlink w:anchor="_Toc189441881" w:history="1">
                        <w:r w:rsidRPr="00956DA9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_Toc189441881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742E3B9" w14:textId="7B329016" w:rsidR="00450513" w:rsidRDefault="0045051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IN" w:eastAsia="en-IN"/>
                          <w14:ligatures w14:val="standardContextual"/>
                        </w:rPr>
                      </w:pPr>
                      <w:hyperlink w:anchor="_Toc189441882" w:history="1">
                        <w:r w:rsidRPr="00956DA9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_Toc189441882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10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C271DFA" w14:textId="74087EA8" w:rsidR="00450513" w:rsidRDefault="0045051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IN" w:eastAsia="en-IN"/>
                          <w14:ligatures w14:val="standardContextual"/>
                        </w:rPr>
                      </w:pPr>
                      <w:hyperlink w:anchor="_Toc189441883" w:history="1">
                        <w:r w:rsidRPr="00956DA9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_Toc189441883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F3AC94A" w14:textId="63B5DDB4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5EF42653" w14:textId="77777777" w:rsidR="00F448BC" w:rsidRDefault="00F448BC" w:rsidP="00A5373F"/>
        </w:tc>
      </w:tr>
      <w:tr w:rsidR="00F448BC" w14:paraId="15F4D549" w14:textId="77777777" w:rsidTr="00BE081A">
        <w:trPr>
          <w:cantSplit/>
          <w:trHeight w:val="3924"/>
        </w:trPr>
        <w:tc>
          <w:tcPr>
            <w:tcW w:w="6285" w:type="dxa"/>
          </w:tcPr>
          <w:p w14:paraId="5E1054C9" w14:textId="5936033F" w:rsidR="00C27B5D" w:rsidRDefault="00450513" w:rsidP="00C27B5D">
            <w:pPr>
              <w:pStyle w:val="Heading1"/>
            </w:pPr>
            <w:bookmarkStart w:id="0" w:name="_Toc189441869"/>
            <w:r>
              <w:t>Description</w:t>
            </w:r>
            <w:bookmarkEnd w:id="0"/>
          </w:p>
          <w:p w14:paraId="33919DFA" w14:textId="69449518" w:rsidR="00F448BC" w:rsidRPr="00E65D6E" w:rsidRDefault="00450513" w:rsidP="00FF408C">
            <w:r>
              <w:t>No Data</w:t>
            </w:r>
          </w:p>
        </w:tc>
        <w:tc>
          <w:tcPr>
            <w:tcW w:w="4713" w:type="dxa"/>
            <w:vMerge/>
          </w:tcPr>
          <w:p w14:paraId="74665C6E" w14:textId="77777777" w:rsidR="00F448BC" w:rsidRPr="00A33AA4" w:rsidRDefault="00F448BC" w:rsidP="00840CC7">
            <w:pPr>
              <w:pStyle w:val="TOC3"/>
            </w:pPr>
          </w:p>
        </w:tc>
      </w:tr>
    </w:tbl>
    <w:p w14:paraId="6CA70598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436F23E6" w14:textId="77777777" w:rsidTr="00DD03CF">
        <w:tc>
          <w:tcPr>
            <w:tcW w:w="11016" w:type="dxa"/>
          </w:tcPr>
          <w:p w14:paraId="5E8E7B46" w14:textId="58CCD97C" w:rsidR="00343025" w:rsidRDefault="00450513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89441870"/>
            <w:r>
              <w:lastRenderedPageBreak/>
              <w:t>Assumptions</w:t>
            </w:r>
            <w:bookmarkEnd w:id="4"/>
          </w:p>
          <w:p w14:paraId="0AB1008F" w14:textId="7968EB38" w:rsidR="00A96F2C" w:rsidRDefault="00A96F2C" w:rsidP="00A96F2C"/>
        </w:tc>
      </w:tr>
    </w:tbl>
    <w:p w14:paraId="19C10001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7343BA58" w14:textId="77777777" w:rsidTr="00ED5A01">
        <w:tc>
          <w:tcPr>
            <w:tcW w:w="11016" w:type="dxa"/>
          </w:tcPr>
          <w:p w14:paraId="1C29EADA" w14:textId="3DB29731" w:rsidR="00FF408C" w:rsidRDefault="00450513" w:rsidP="00FF408C">
            <w:pPr>
              <w:pStyle w:val="Heading1"/>
            </w:pPr>
            <w:bookmarkStart w:id="5" w:name="_Toc189441871"/>
            <w:r>
              <w:lastRenderedPageBreak/>
              <w:t>Model Information</w:t>
            </w:r>
            <w:bookmarkEnd w:id="5"/>
          </w:p>
          <w:p w14:paraId="0F23616C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1101614E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220E92D4" w14:textId="77777777" w:rsidTr="00077EA0">
                    <w:tc>
                      <w:tcPr>
                        <w:tcW w:w="8640" w:type="dxa"/>
                      </w:tcPr>
                      <w:p w14:paraId="5B5D36DD" w14:textId="6C271E03" w:rsidR="00077EA0" w:rsidRDefault="00450513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lastRenderedPageBreak/>
                          <w:drawing>
                            <wp:inline distT="0" distB="0" distL="0" distR="0" wp14:anchorId="33B74224" wp14:editId="135F0DCA">
                              <wp:extent cx="5349240" cy="3008630"/>
                              <wp:effectExtent l="0" t="0" r="3810" b="1270"/>
                              <wp:docPr id="962335139" name="Picture 2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62335139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30086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423A0FD" w14:textId="640898CC" w:rsidR="00C16188" w:rsidRDefault="00450513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Lab3_knuckle-joint_assembly</w:t>
                  </w:r>
                </w:p>
                <w:p w14:paraId="05E3D8D0" w14:textId="271FEBE7" w:rsidR="00C16188" w:rsidRDefault="00450513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5348F0BF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CFEBA95" w14:textId="20E92CF5" w:rsidR="00C16188" w:rsidRPr="0044448A" w:rsidRDefault="00450513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0090804E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048AABA" w14:textId="25804A47" w:rsidR="00C16188" w:rsidRDefault="00450513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ECA6527" w14:textId="47F1BC93" w:rsidR="00C16188" w:rsidRDefault="0045051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5978339" w14:textId="5CE013C5" w:rsidR="00C16188" w:rsidRDefault="0045051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0921DDE" w14:textId="4F34000A" w:rsidR="00C16188" w:rsidRDefault="0045051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450513" w14:paraId="5581AFCB" w14:textId="77777777" w:rsidTr="005E63A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8A367B2" w14:textId="37C67B08" w:rsidR="00450513" w:rsidRDefault="00450513" w:rsidP="005E63A2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Cut-Extrude3</w:t>
                  </w:r>
                </w:p>
                <w:p w14:paraId="4FCDD508" w14:textId="603014FF" w:rsidR="00450513" w:rsidRPr="0044448A" w:rsidRDefault="00450513" w:rsidP="005E63A2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2FA273A6" wp14:editId="63CB8FF8">
                        <wp:extent cx="1562735" cy="878840"/>
                        <wp:effectExtent l="0" t="0" r="0" b="0"/>
                        <wp:docPr id="1645733339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5733339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8788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67264AE" w14:textId="1ACBC16D" w:rsidR="00450513" w:rsidRPr="0044448A" w:rsidRDefault="00450513" w:rsidP="005E63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E48616F" w14:textId="77777777" w:rsidR="00450513" w:rsidRDefault="00450513" w:rsidP="005E63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Mass:0.82145 kg</w:t>
                  </w:r>
                </w:p>
                <w:p w14:paraId="561BE60C" w14:textId="77777777" w:rsidR="00450513" w:rsidRDefault="00450513" w:rsidP="005E63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Volume:0.000105314 m^3</w:t>
                  </w:r>
                </w:p>
                <w:p w14:paraId="6C5B67B4" w14:textId="77777777" w:rsidR="00450513" w:rsidRDefault="00450513" w:rsidP="005E63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Density:7,800 kg/m^3</w:t>
                  </w:r>
                </w:p>
                <w:p w14:paraId="4D48E597" w14:textId="77777777" w:rsidR="00450513" w:rsidRDefault="00450513" w:rsidP="005E63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Weight:8.05021 N</w:t>
                  </w:r>
                </w:p>
                <w:p w14:paraId="0D8D39B6" w14:textId="09A65649" w:rsidR="00450513" w:rsidRPr="0044448A" w:rsidRDefault="00450513" w:rsidP="005E63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0A4E751" w14:textId="77777777" w:rsidR="00450513" w:rsidRDefault="00450513" w:rsidP="005E63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C:\Users\pushk\Documents\DME-Lab\Lab3_eye.SLDPRT</w:t>
                  </w:r>
                </w:p>
                <w:p w14:paraId="7DEBAE11" w14:textId="714AD618" w:rsidR="00450513" w:rsidRPr="0044448A" w:rsidRDefault="00450513" w:rsidP="005E63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 3 00:33:34 2025</w:t>
                  </w:r>
                </w:p>
              </w:tc>
            </w:tr>
            <w:tr w:rsidR="00450513" w14:paraId="4EB790B9" w14:textId="77777777" w:rsidTr="005E63A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B41F50E" w14:textId="7958C30D" w:rsidR="00450513" w:rsidRDefault="00450513" w:rsidP="005E63A2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Boss-Extrude2</w:t>
                  </w:r>
                </w:p>
                <w:p w14:paraId="5C631305" w14:textId="525C5BB1" w:rsidR="00450513" w:rsidRPr="0044448A" w:rsidRDefault="00450513" w:rsidP="005E63A2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C367C2E" wp14:editId="65936D0E">
                        <wp:extent cx="1562735" cy="878840"/>
                        <wp:effectExtent l="0" t="0" r="0" b="0"/>
                        <wp:docPr id="1825777324" name="Picture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25777324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8788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FDD873F" w14:textId="715AF00D" w:rsidR="00450513" w:rsidRPr="0044448A" w:rsidRDefault="00450513" w:rsidP="005E63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C0E9B9E" w14:textId="77777777" w:rsidR="00450513" w:rsidRDefault="00450513" w:rsidP="005E63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Mass:1.0853 kg</w:t>
                  </w:r>
                </w:p>
                <w:p w14:paraId="54F31A5F" w14:textId="77777777" w:rsidR="00450513" w:rsidRDefault="00450513" w:rsidP="005E63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Volume:0.000139142 m^3</w:t>
                  </w:r>
                </w:p>
                <w:p w14:paraId="0C46B65F" w14:textId="77777777" w:rsidR="00450513" w:rsidRDefault="00450513" w:rsidP="005E63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Density:7,800 kg/m^3</w:t>
                  </w:r>
                </w:p>
                <w:p w14:paraId="1547355C" w14:textId="77777777" w:rsidR="00450513" w:rsidRDefault="00450513" w:rsidP="005E63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Weight:10.636 N</w:t>
                  </w:r>
                </w:p>
                <w:p w14:paraId="509A7352" w14:textId="0FCF0D8B" w:rsidR="00450513" w:rsidRPr="0044448A" w:rsidRDefault="00450513" w:rsidP="005E63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55A7909" w14:textId="77777777" w:rsidR="00450513" w:rsidRDefault="00450513" w:rsidP="005E63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C:\Users\pushk\Documents\DME-Lab\Lab3_fork.SLDPRT</w:t>
                  </w:r>
                </w:p>
                <w:p w14:paraId="5046FF28" w14:textId="1AE222CB" w:rsidR="00450513" w:rsidRPr="0044448A" w:rsidRDefault="00450513" w:rsidP="005E63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 2 23:38:13 2025</w:t>
                  </w:r>
                </w:p>
              </w:tc>
            </w:tr>
            <w:tr w:rsidR="00450513" w14:paraId="4908D0F3" w14:textId="77777777" w:rsidTr="005E63A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337F853" w14:textId="123F4E3A" w:rsidR="00450513" w:rsidRDefault="00450513" w:rsidP="005E63A2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Cut-Extrude1</w:t>
                  </w:r>
                </w:p>
                <w:p w14:paraId="453E704D" w14:textId="00D7A5E8" w:rsidR="00450513" w:rsidRPr="0044448A" w:rsidRDefault="00450513" w:rsidP="005E63A2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6C045619" wp14:editId="78C2D5DD">
                        <wp:extent cx="1562735" cy="878840"/>
                        <wp:effectExtent l="0" t="0" r="0" b="0"/>
                        <wp:docPr id="307170344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7170344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8788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7672666" w14:textId="5FECCB55" w:rsidR="00450513" w:rsidRPr="0044448A" w:rsidRDefault="00450513" w:rsidP="005E63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56FA577" w14:textId="77777777" w:rsidR="00450513" w:rsidRDefault="00450513" w:rsidP="005E63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Mass:0.136248 kg</w:t>
                  </w:r>
                </w:p>
                <w:p w14:paraId="6E94B0A0" w14:textId="77777777" w:rsidR="00450513" w:rsidRDefault="00450513" w:rsidP="005E63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Volume:1.74677e-05 m^3</w:t>
                  </w:r>
                </w:p>
                <w:p w14:paraId="594D588F" w14:textId="77777777" w:rsidR="00450513" w:rsidRDefault="00450513" w:rsidP="005E63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Density:7,800 kg/m^3</w:t>
                  </w:r>
                </w:p>
                <w:p w14:paraId="7075B08A" w14:textId="77777777" w:rsidR="00450513" w:rsidRDefault="00450513" w:rsidP="005E63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Weight:1.33523 N</w:t>
                  </w:r>
                </w:p>
                <w:p w14:paraId="1B38C42A" w14:textId="074B57D8" w:rsidR="00450513" w:rsidRPr="0044448A" w:rsidRDefault="00450513" w:rsidP="005E63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96175DF" w14:textId="77777777" w:rsidR="00450513" w:rsidRDefault="00450513" w:rsidP="005E63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C:\Users\pushk\Documents\DME-Lab\Lab3_pin.SLDPRT</w:t>
                  </w:r>
                </w:p>
                <w:p w14:paraId="6BCA4012" w14:textId="2AF3F3B5" w:rsidR="00450513" w:rsidRPr="0044448A" w:rsidRDefault="00450513" w:rsidP="005E63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 3 00:08:43 2025</w:t>
                  </w:r>
                </w:p>
              </w:tc>
            </w:tr>
            <w:tr w:rsidR="00C16188" w14:paraId="35287FAA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296DBB9" w14:textId="1A7B7921" w:rsidR="00C16188" w:rsidRDefault="00450513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Boss-Extrude1</w:t>
                  </w:r>
                </w:p>
                <w:p w14:paraId="30780DB4" w14:textId="3AE68EFE" w:rsidR="004B3022" w:rsidRPr="0044448A" w:rsidRDefault="00450513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A087972" wp14:editId="3F714DCF">
                        <wp:extent cx="1562735" cy="878840"/>
                        <wp:effectExtent l="0" t="0" r="0" b="0"/>
                        <wp:docPr id="1379377500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79377500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8788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8B2742E" w14:textId="48CB3EB9" w:rsidR="00C16188" w:rsidRPr="0044448A" w:rsidRDefault="0045051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A946F3F" w14:textId="77777777" w:rsidR="00450513" w:rsidRDefault="0045051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Mass:0.0027445 kg</w:t>
                  </w:r>
                </w:p>
                <w:p w14:paraId="15A7C6A9" w14:textId="77777777" w:rsidR="00450513" w:rsidRDefault="0045051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Volume:3.51858e-07 m^3</w:t>
                  </w:r>
                </w:p>
                <w:p w14:paraId="36858CC5" w14:textId="77777777" w:rsidR="00450513" w:rsidRDefault="0045051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Density:7,800 kg/m^3</w:t>
                  </w:r>
                </w:p>
                <w:p w14:paraId="1BA17B2F" w14:textId="77777777" w:rsidR="00450513" w:rsidRDefault="0045051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Weight:0.0268961 N</w:t>
                  </w:r>
                </w:p>
                <w:p w14:paraId="411FCE9F" w14:textId="3C762620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552B9D0" w14:textId="77777777" w:rsidR="00450513" w:rsidRDefault="0045051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C:\Users\pushk\Documents\DME-Lab\Lab3_split-pin.SLDPRT</w:t>
                  </w:r>
                </w:p>
                <w:p w14:paraId="7C466F4B" w14:textId="21AF1ADC" w:rsidR="00C16188" w:rsidRPr="0044448A" w:rsidRDefault="0045051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 3 00:10:39 2025</w:t>
                  </w:r>
                </w:p>
              </w:tc>
            </w:tr>
          </w:tbl>
          <w:p w14:paraId="16667283" w14:textId="6E9EF23F" w:rsidR="00FF408C" w:rsidRDefault="00FF408C" w:rsidP="00A96F2C"/>
        </w:tc>
      </w:tr>
    </w:tbl>
    <w:p w14:paraId="0850A900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E294F" w14:paraId="056B1CD5" w14:textId="77777777" w:rsidTr="005E294F">
        <w:tc>
          <w:tcPr>
            <w:tcW w:w="11016" w:type="dxa"/>
          </w:tcPr>
          <w:p w14:paraId="19700F30" w14:textId="044EA2E7" w:rsidR="00B35001" w:rsidRPr="00B35001" w:rsidRDefault="00450513" w:rsidP="00B35001">
            <w:pPr>
              <w:pStyle w:val="Heading1"/>
            </w:pPr>
            <w:bookmarkStart w:id="6" w:name="_Toc189441872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28"/>
              <w:gridCol w:w="5310"/>
            </w:tblGrid>
            <w:tr w:rsidR="00B35001" w14:paraId="34142CE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B036206" w14:textId="4E9B3402" w:rsidR="00B35001" w:rsidRDefault="00450513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BD48C38" w14:textId="7ED26B8E" w:rsidR="00B35001" w:rsidRDefault="0045051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2</w:t>
                  </w:r>
                </w:p>
              </w:tc>
            </w:tr>
            <w:tr w:rsidR="00450513" w14:paraId="47F46A5C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21C5414" w14:textId="06A12D5B" w:rsidR="00450513" w:rsidRDefault="00450513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3D25ADB" w14:textId="7055BF0B" w:rsidR="00450513" w:rsidRDefault="00450513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450513" w14:paraId="6FB27CA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D9F6B1F" w14:textId="2D65B3F8" w:rsidR="00450513" w:rsidRDefault="00450513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7DD4BD2" w14:textId="31B5F0B6" w:rsidR="00450513" w:rsidRDefault="0045051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450513" w14:paraId="348E1F03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BED834D" w14:textId="4B489386" w:rsidR="00450513" w:rsidRDefault="00450513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1D2F1AC" w14:textId="3A5068ED" w:rsidR="00450513" w:rsidRDefault="00450513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450513" w14:paraId="7D647DE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B62F3B7" w14:textId="133EDA3E" w:rsidR="00450513" w:rsidRDefault="00450513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E2C87DA" w14:textId="6D472F66" w:rsidR="00450513" w:rsidRDefault="0045051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450513" w14:paraId="32E9EE29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BB469B9" w14:textId="536265BF" w:rsidR="00450513" w:rsidRDefault="00450513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3489787" w14:textId="00E63BD7" w:rsidR="00450513" w:rsidRDefault="00450513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450513" w14:paraId="3BF8FDD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88509E3" w14:textId="5A2FF847" w:rsidR="00450513" w:rsidRDefault="00450513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D90DF3" w14:textId="7D549255" w:rsidR="00450513" w:rsidRDefault="0045051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450513" w14:paraId="6DAE9480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928AE96" w14:textId="5D83ED02" w:rsidR="00450513" w:rsidRDefault="00450513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8BE7580" w14:textId="29283EF8" w:rsidR="00450513" w:rsidRDefault="00450513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450513" w14:paraId="48A932F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BC03FD0" w14:textId="1E160C2C" w:rsidR="00450513" w:rsidRDefault="00450513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95CD021" w14:textId="4EDDBBEA" w:rsidR="00450513" w:rsidRDefault="0045051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450513" w14:paraId="24CBFEB5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DF93843" w14:textId="40F72D03" w:rsidR="00450513" w:rsidRDefault="00450513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CF02BC4" w14:textId="65869BF6" w:rsidR="00450513" w:rsidRDefault="00450513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450513" w14:paraId="558197C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7F4BE48" w14:textId="67A8C7F1" w:rsidR="00450513" w:rsidRDefault="00450513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334A3ED" w14:textId="510B6528" w:rsidR="00450513" w:rsidRDefault="0045051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450513" w14:paraId="66DB202B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A0105A4" w14:textId="7F6E0BAD" w:rsidR="00450513" w:rsidRDefault="00450513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442198E" w14:textId="3BC2E7EE" w:rsidR="00450513" w:rsidRDefault="00450513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450513" w14:paraId="0607A930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EB7C4B4" w14:textId="6EF25D04" w:rsidR="00450513" w:rsidRDefault="00450513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B01FB05" w14:textId="62E766B3" w:rsidR="00450513" w:rsidRDefault="0045051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450513" w14:paraId="5C6B7EB9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A9CBDB8" w14:textId="22E95FCB" w:rsidR="00450513" w:rsidRDefault="00450513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A27300F" w14:textId="6E0CA764" w:rsidR="00450513" w:rsidRDefault="00450513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450513" w14:paraId="3713A24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FB86CA7" w14:textId="07458BF0" w:rsidR="00450513" w:rsidRDefault="00450513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12D0489" w14:textId="121624B9" w:rsidR="00450513" w:rsidRDefault="0045051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450513" w14:paraId="21EE899B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69A2E9C" w14:textId="5721BF99" w:rsidR="00450513" w:rsidRDefault="00450513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3FB1202" w14:textId="44C02494" w:rsidR="00450513" w:rsidRDefault="00450513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450513" w14:paraId="54AA284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4D5FFE5" w14:textId="1ED860BF" w:rsidR="00450513" w:rsidRDefault="00450513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0C6C617" w14:textId="6E044C43" w:rsidR="00450513" w:rsidRDefault="0045051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(C:\Users\pushk\Documents\DME-Lab)</w:t>
                  </w:r>
                </w:p>
              </w:tc>
            </w:tr>
          </w:tbl>
          <w:p w14:paraId="3A73BECA" w14:textId="2DA2CC60" w:rsidR="005E294F" w:rsidRDefault="005E294F" w:rsidP="00A96F2C"/>
        </w:tc>
      </w:tr>
      <w:bookmarkEnd w:id="1"/>
      <w:bookmarkEnd w:id="2"/>
      <w:bookmarkEnd w:id="3"/>
    </w:tbl>
    <w:p w14:paraId="793DDBDC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F33129" w14:paraId="18763201" w14:textId="77777777" w:rsidTr="00E80CD9">
        <w:tc>
          <w:tcPr>
            <w:tcW w:w="11016" w:type="dxa"/>
          </w:tcPr>
          <w:p w14:paraId="552887DF" w14:textId="35BCD4AD" w:rsidR="00F33129" w:rsidRPr="00B35001" w:rsidRDefault="00450513" w:rsidP="000A7C6B">
            <w:pPr>
              <w:pStyle w:val="Heading1"/>
            </w:pPr>
            <w:bookmarkStart w:id="7" w:name="_Toc189441873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92"/>
              <w:gridCol w:w="5246"/>
            </w:tblGrid>
            <w:tr w:rsidR="00F33129" w14:paraId="182A6B2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EF16715" w14:textId="7B9BFF51" w:rsidR="00F33129" w:rsidRDefault="00450513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E0C47C6" w14:textId="29EBCC94" w:rsidR="00F33129" w:rsidRDefault="0045051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450513" w14:paraId="3114986E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D4B6F6D" w14:textId="7E2873F2" w:rsidR="00450513" w:rsidRDefault="00450513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1FEA534" w14:textId="70F50FC2" w:rsidR="00450513" w:rsidRDefault="00450513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450513" w14:paraId="2376A38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8249985" w14:textId="196D2208" w:rsidR="00450513" w:rsidRDefault="00450513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F225729" w14:textId="0ABF3D2A" w:rsidR="00450513" w:rsidRDefault="0045051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450513" w14:paraId="3F214AC1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12A94CC" w14:textId="7B3DAB2C" w:rsidR="00450513" w:rsidRDefault="00450513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99B1FD7" w14:textId="07DCA7C1" w:rsidR="00450513" w:rsidRDefault="00450513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450513" w14:paraId="322FCD3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0082FA8" w14:textId="6EE14EC3" w:rsidR="00450513" w:rsidRDefault="00450513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5192F14" w14:textId="5497721E" w:rsidR="00450513" w:rsidRDefault="0045051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475B6673" w14:textId="442A1A70" w:rsidR="00F33129" w:rsidRDefault="00F33129" w:rsidP="000A7C6B"/>
        </w:tc>
      </w:tr>
    </w:tbl>
    <w:p w14:paraId="09691D3E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7A3515E4" w14:textId="77777777" w:rsidTr="005273D5">
        <w:trPr>
          <w:trHeight w:val="4158"/>
        </w:trPr>
        <w:tc>
          <w:tcPr>
            <w:tcW w:w="11136" w:type="dxa"/>
          </w:tcPr>
          <w:p w14:paraId="209394F0" w14:textId="5BA16BAB" w:rsidR="00E80CD9" w:rsidRPr="00AC3438" w:rsidRDefault="00450513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89441874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44F30055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8C5849E" w14:textId="25755226" w:rsidR="00E80CD9" w:rsidRPr="003E6C57" w:rsidRDefault="00450513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C7D7B8A" w14:textId="60B94B56" w:rsidR="00E80CD9" w:rsidRPr="003E6C57" w:rsidRDefault="00450513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4F92450" w14:textId="78D3DD7A" w:rsidR="00E80CD9" w:rsidRPr="003E6C57" w:rsidRDefault="00450513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465DEB5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39608C9A" w14:textId="03752A44" w:rsidR="00E80CD9" w:rsidRPr="00577134" w:rsidRDefault="00450513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40E336E3" wp14:editId="5E535F06">
                        <wp:extent cx="1904365" cy="1071245"/>
                        <wp:effectExtent l="0" t="0" r="635" b="0"/>
                        <wp:docPr id="580734175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0734175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0712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0739A1D3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7FED3F9" w14:textId="3446EF39" w:rsidR="00E80CD9" w:rsidRPr="00BE6656" w:rsidRDefault="00450513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616E41B" w14:textId="59374F4A" w:rsidR="00E80CD9" w:rsidRPr="00BE6656" w:rsidRDefault="0045051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Plain Carbon Steel</w:t>
                        </w:r>
                      </w:p>
                    </w:tc>
                  </w:tr>
                  <w:tr w:rsidR="00450513" w:rsidRPr="00577134" w14:paraId="540D2BA6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13C81DB" w14:textId="18506895" w:rsidR="00450513" w:rsidRDefault="0045051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94E8339" w14:textId="5FC8D778" w:rsidR="00450513" w:rsidRDefault="0045051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450513" w:rsidRPr="00577134" w14:paraId="2B084C8D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25846EB" w14:textId="786D787D" w:rsidR="00450513" w:rsidRDefault="0045051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FA57F10" w14:textId="1AB44740" w:rsidR="00450513" w:rsidRDefault="0045051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Max von Mises Stress</w:t>
                        </w:r>
                      </w:p>
                    </w:tc>
                  </w:tr>
                  <w:tr w:rsidR="00450513" w:rsidRPr="00577134" w14:paraId="18C33888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FC9A7FE" w14:textId="145C6EE8" w:rsidR="00450513" w:rsidRDefault="0045051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63E8D65" w14:textId="39178848" w:rsidR="00450513" w:rsidRDefault="0045051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2.20594e+08 N/m^2</w:t>
                        </w:r>
                      </w:p>
                    </w:tc>
                  </w:tr>
                  <w:tr w:rsidR="00450513" w:rsidRPr="00577134" w14:paraId="65EB8E7C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FCED82B" w14:textId="18C616DF" w:rsidR="00450513" w:rsidRDefault="0045051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D47C8B5" w14:textId="02682B1A" w:rsidR="00450513" w:rsidRDefault="0045051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3.99826e+08 N/m^2</w:t>
                        </w:r>
                      </w:p>
                    </w:tc>
                  </w:tr>
                  <w:tr w:rsidR="00450513" w:rsidRPr="00577134" w14:paraId="793C7DCE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29FA0A9" w14:textId="20B33D07" w:rsidR="00450513" w:rsidRDefault="0045051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0E340E0" w14:textId="1738EC52" w:rsidR="00450513" w:rsidRDefault="0045051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2.1e+11 N/m^2</w:t>
                        </w:r>
                      </w:p>
                    </w:tc>
                  </w:tr>
                  <w:tr w:rsidR="00450513" w:rsidRPr="00577134" w14:paraId="2E6E2448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C9279B2" w14:textId="52729A9F" w:rsidR="00450513" w:rsidRDefault="0045051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A5372F6" w14:textId="11A2B602" w:rsidR="00450513" w:rsidRDefault="0045051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0.28  </w:t>
                        </w:r>
                      </w:p>
                    </w:tc>
                  </w:tr>
                  <w:tr w:rsidR="00450513" w:rsidRPr="00577134" w14:paraId="423AF39A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91A563C" w14:textId="6AA02C77" w:rsidR="00450513" w:rsidRDefault="0045051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26B1CC1" w14:textId="1DD6C30D" w:rsidR="00450513" w:rsidRDefault="0045051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7,800 kg/m^3</w:t>
                        </w:r>
                      </w:p>
                    </w:tc>
                  </w:tr>
                  <w:tr w:rsidR="00450513" w:rsidRPr="00577134" w14:paraId="7AC92EBA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83EE3D7" w14:textId="13128E6F" w:rsidR="00450513" w:rsidRDefault="0045051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FB76C79" w14:textId="49EEEB5A" w:rsidR="00450513" w:rsidRDefault="0045051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7.9e+10 N/m^2</w:t>
                        </w:r>
                      </w:p>
                    </w:tc>
                  </w:tr>
                  <w:tr w:rsidR="00450513" w:rsidRPr="00577134" w14:paraId="52EDA63E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23D1D76" w14:textId="020F6E8C" w:rsidR="00450513" w:rsidRDefault="0045051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Thermal expansion coefficient: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DA01FB9" w14:textId="2510920E" w:rsidR="00450513" w:rsidRDefault="0045051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1.3e-05 /Kelvin</w:t>
                        </w:r>
                      </w:p>
                    </w:tc>
                  </w:tr>
                </w:tbl>
                <w:p w14:paraId="4901D01A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697BA819" w14:textId="77777777" w:rsidR="00450513" w:rsidRDefault="0045051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1(Cut-Extrude3)(Lab3_eye-1),</w:t>
                  </w:r>
                </w:p>
                <w:p w14:paraId="61F3A9B3" w14:textId="77777777" w:rsidR="00450513" w:rsidRDefault="0045051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1(Boss-Extrude2)(Lab3_fork-1),</w:t>
                  </w:r>
                </w:p>
                <w:p w14:paraId="3FB59D80" w14:textId="77777777" w:rsidR="00450513" w:rsidRDefault="0045051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1(Cut-Extrude1)(Lab3_pin-1),</w:t>
                  </w:r>
                </w:p>
                <w:p w14:paraId="659954FA" w14:textId="35681742" w:rsidR="00E80CD9" w:rsidRPr="00577134" w:rsidRDefault="0045051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1(Boss-Extrude1)(Lab3_split-pin-1)</w:t>
                  </w:r>
                </w:p>
              </w:tc>
            </w:tr>
            <w:tr w:rsidR="00E80CD9" w:rsidRPr="000841BF" w14:paraId="7CD1C103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34E97F9F" w14:textId="12034A52" w:rsidR="00E80CD9" w:rsidRPr="000841BF" w:rsidRDefault="00450513" w:rsidP="00450513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14:paraId="16F96F72" w14:textId="42ADB5F2" w:rsidR="00E80CD9" w:rsidRDefault="00E80CD9" w:rsidP="000A7C6B"/>
        </w:tc>
      </w:tr>
      <w:bookmarkEnd w:id="8"/>
      <w:bookmarkEnd w:id="9"/>
      <w:bookmarkEnd w:id="10"/>
    </w:tbl>
    <w:p w14:paraId="6195D5D8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48C033D7" w14:textId="77777777" w:rsidTr="00452CBC">
        <w:tc>
          <w:tcPr>
            <w:tcW w:w="11016" w:type="dxa"/>
          </w:tcPr>
          <w:p w14:paraId="4C39AFC9" w14:textId="6808FE2A" w:rsidR="005273D5" w:rsidRPr="00AF1A58" w:rsidRDefault="00450513" w:rsidP="000A7C6B">
            <w:pPr>
              <w:pStyle w:val="Heading1"/>
              <w:rPr>
                <w:b w:val="0"/>
                <w:bCs w:val="0"/>
              </w:rPr>
            </w:pPr>
            <w:bookmarkStart w:id="12" w:name="_Toc189441875"/>
            <w:r>
              <w:rPr>
                <w:rStyle w:val="Strong"/>
              </w:rPr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450513" w14:paraId="55CD4F13" w14:textId="77777777" w:rsidTr="00A1231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5C199692" w14:textId="1A500744" w:rsidR="00450513" w:rsidRPr="004E282D" w:rsidRDefault="00450513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5CB25619" w14:textId="52A40232" w:rsidR="00450513" w:rsidRPr="004E282D" w:rsidRDefault="00450513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05E5A3E5" w14:textId="6F4744EF" w:rsidR="00450513" w:rsidRPr="004E282D" w:rsidRDefault="00450513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450513" w14:paraId="2B22F087" w14:textId="77777777" w:rsidTr="0038470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405F5F4C" w14:textId="71EFBB2F" w:rsidR="00450513" w:rsidRPr="00AD5FBA" w:rsidRDefault="00450513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25D7C6D2" w14:textId="78176468" w:rsidR="00450513" w:rsidRPr="006208CB" w:rsidRDefault="00450513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3473E03E" wp14:editId="4F392528">
                        <wp:extent cx="1772285" cy="996950"/>
                        <wp:effectExtent l="0" t="0" r="0" b="0"/>
                        <wp:docPr id="639927425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9927425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996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450513" w14:paraId="38593253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0D3B0CF3" w14:textId="547B80D5" w:rsidR="00450513" w:rsidRPr="00BE6656" w:rsidRDefault="00450513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2D6C8C90" w14:textId="210A50AF" w:rsidR="00450513" w:rsidRPr="00154A1A" w:rsidRDefault="00450513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450513" w14:paraId="07E1320A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273844B8" w14:textId="65495E7E" w:rsidR="00450513" w:rsidRDefault="00450513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34B110E0" w14:textId="4ABAFA73" w:rsidR="00450513" w:rsidRDefault="00450513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60E7793D" w14:textId="77777777" w:rsidR="00450513" w:rsidRPr="004C6DEB" w:rsidRDefault="00450513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45D5F16C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76723CF0" w14:textId="2C7328D6" w:rsidR="003F154A" w:rsidRPr="003F154A" w:rsidRDefault="00450513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7FC8B1CF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1798B17C" w14:textId="64B9CCCC" w:rsidR="003F154A" w:rsidRDefault="00450513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57DDA3E8" w14:textId="65F691AA" w:rsidR="003F154A" w:rsidRDefault="00450513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6CE5EE85" w14:textId="7339CEE2" w:rsidR="003F154A" w:rsidRDefault="00450513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4BFC4C17" w14:textId="4677F27F" w:rsidR="003F154A" w:rsidRDefault="00450513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28FFFE3A" w14:textId="23CA078D" w:rsidR="003F154A" w:rsidRDefault="00450513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0539F625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515A61FC" w14:textId="78520091" w:rsidR="003F154A" w:rsidRDefault="00450513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36DF045" w14:textId="597E8801" w:rsidR="003F154A" w:rsidRPr="00EF37BF" w:rsidRDefault="00450513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25,000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7BA733DF" w14:textId="64E43E29" w:rsidR="003F154A" w:rsidRPr="00EF37BF" w:rsidRDefault="00450513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0.00012207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87DE3AD" w14:textId="367019B7" w:rsidR="003F154A" w:rsidRDefault="00450513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3.05176e-05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709452D0" w14:textId="327D034D" w:rsidR="003F154A" w:rsidRPr="00EF37BF" w:rsidRDefault="00450513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25,000</w:t>
                        </w:r>
                      </w:p>
                    </w:tc>
                  </w:tr>
                  <w:tr w:rsidR="00935682" w14:paraId="0C670929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1BA4913B" w14:textId="7CECB03C" w:rsidR="00935682" w:rsidRDefault="00450513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3644939" w14:textId="663476F6" w:rsidR="00935682" w:rsidRDefault="00450513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959B972" w14:textId="23319C90" w:rsidR="00935682" w:rsidRDefault="00450513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22C048F" w14:textId="059753C1" w:rsidR="00935682" w:rsidRDefault="00450513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7DB7B9FD" w14:textId="00F46FBA" w:rsidR="00935682" w:rsidRDefault="00450513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67D7333F" w14:textId="77777777"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3B9B878A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450513" w14:paraId="450724BF" w14:textId="77777777" w:rsidTr="0038462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58AB81AA" w14:textId="7CB73229" w:rsidR="00450513" w:rsidRPr="004E282D" w:rsidRDefault="00450513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469A2A01" w14:textId="43C75272" w:rsidR="00450513" w:rsidRPr="004E282D" w:rsidRDefault="00450513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71B8439F" w14:textId="729C6E3E" w:rsidR="00450513" w:rsidRPr="004E282D" w:rsidRDefault="00450513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450513" w14:paraId="4B6BB0E3" w14:textId="77777777" w:rsidTr="004E6C7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3E198223" w14:textId="49048242" w:rsidR="00450513" w:rsidRPr="00F42DD1" w:rsidRDefault="00450513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73A24EE1" w14:textId="37998D97" w:rsidR="00450513" w:rsidRPr="006208CB" w:rsidRDefault="00450513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18D9BBF0" wp14:editId="5D638D86">
                        <wp:extent cx="1907540" cy="1073150"/>
                        <wp:effectExtent l="0" t="0" r="0" b="0"/>
                        <wp:docPr id="1350319935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50319935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0731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450513" w14:paraId="0267F321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1CD1C657" w14:textId="1E113DDC" w:rsidR="00450513" w:rsidRPr="00BE6656" w:rsidRDefault="00450513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36B2BF76" w14:textId="167EE20A" w:rsidR="00450513" w:rsidRPr="00B77EA3" w:rsidRDefault="00450513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450513" w14:paraId="10CED027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0CEA1680" w14:textId="69141619" w:rsidR="00450513" w:rsidRDefault="00450513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0B6DDD48" w14:textId="42A0A42F" w:rsidR="00450513" w:rsidRDefault="00450513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450513" w14:paraId="09F93FEF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55800219" w14:textId="3A1660A2" w:rsidR="00450513" w:rsidRDefault="00450513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2ADD61AF" w14:textId="0785F229" w:rsidR="00450513" w:rsidRDefault="00450513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-25,000 N</w:t>
                        </w:r>
                      </w:p>
                    </w:tc>
                  </w:tr>
                </w:tbl>
                <w:p w14:paraId="6B2A28CA" w14:textId="77777777" w:rsidR="00450513" w:rsidRDefault="00450513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59706ADB" w14:textId="0A63BFB9" w:rsidR="005273D5" w:rsidRDefault="005273D5" w:rsidP="000A7C6B">
            <w:pPr>
              <w:rPr>
                <w:rStyle w:val="Strong"/>
              </w:rPr>
            </w:pPr>
          </w:p>
        </w:tc>
      </w:tr>
    </w:tbl>
    <w:p w14:paraId="1091A89C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34376CF6" w14:textId="77777777" w:rsidTr="005B3D16">
        <w:tc>
          <w:tcPr>
            <w:tcW w:w="11016" w:type="dxa"/>
          </w:tcPr>
          <w:p w14:paraId="3EFE128F" w14:textId="700966F6" w:rsidR="00132707" w:rsidRDefault="00132707" w:rsidP="000A7C6B">
            <w:pPr>
              <w:pStyle w:val="Heading1"/>
            </w:pPr>
            <w:r>
              <w:lastRenderedPageBreak/>
              <w:br w:type="page"/>
            </w:r>
            <w:bookmarkStart w:id="13" w:name="_Toc189441876"/>
            <w:r w:rsidR="00450513">
              <w:t>Connector Definitions</w:t>
            </w:r>
            <w:bookmarkEnd w:id="13"/>
          </w:p>
          <w:p w14:paraId="0A97D61B" w14:textId="33BFCEDF" w:rsidR="00132707" w:rsidRDefault="00450513" w:rsidP="000A7C6B">
            <w:r>
              <w:t>No Data</w:t>
            </w:r>
          </w:p>
          <w:p w14:paraId="7DFD71F7" w14:textId="2FBEE09E" w:rsidR="00EF37BF" w:rsidRPr="009C0A33" w:rsidRDefault="00EF37BF" w:rsidP="000A7C6B"/>
          <w:p w14:paraId="4406407D" w14:textId="77777777" w:rsidR="000F2729" w:rsidRDefault="000F2729" w:rsidP="000A7C6B"/>
          <w:p w14:paraId="3EE4DADF" w14:textId="48BBE105" w:rsidR="00E12C21" w:rsidRDefault="00E12C21" w:rsidP="000A7C6B"/>
          <w:p w14:paraId="50791CEA" w14:textId="77777777" w:rsidR="00D72EE8" w:rsidRDefault="00D72EE8" w:rsidP="00D72EE8"/>
          <w:p w14:paraId="51572B3A" w14:textId="6AB44B90" w:rsidR="00D72EE8" w:rsidRPr="009C0A33" w:rsidRDefault="00D72EE8" w:rsidP="00D72EE8"/>
          <w:p w14:paraId="1F8E614C" w14:textId="5B20E7CA" w:rsidR="00132707" w:rsidRDefault="00132707" w:rsidP="000A7C6B"/>
        </w:tc>
      </w:tr>
    </w:tbl>
    <w:p w14:paraId="4D5BF6BA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52A14D00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20D1359" w14:textId="0318010D" w:rsidR="00104BD8" w:rsidRDefault="00450513" w:rsidP="00450513">
            <w:pPr>
              <w:pStyle w:val="Heading1"/>
            </w:pPr>
            <w:bookmarkStart w:id="14" w:name="_Toc189441877"/>
            <w:r>
              <w:t>Interaction Information</w:t>
            </w:r>
            <w:bookmarkEnd w:id="14"/>
          </w:p>
          <w:p w14:paraId="3AAC1D2A" w14:textId="77777777" w:rsidR="00104BD8" w:rsidRPr="000B04D4" w:rsidRDefault="00104BD8" w:rsidP="000A7C6B"/>
          <w:tbl>
            <w:tblPr>
              <w:tblStyle w:val="LightGrid-Accent11"/>
              <w:tblW w:w="0" w:type="auto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0"/>
              <w:gridCol w:w="4067"/>
              <w:gridCol w:w="4067"/>
            </w:tblGrid>
            <w:tr w:rsidR="002B4DE8" w14:paraId="71EC1B02" w14:textId="77777777" w:rsidTr="00213D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7E7BA4F" w14:textId="30ECD8D6" w:rsidR="002B4DE8" w:rsidRDefault="00450513" w:rsidP="00C16188">
                  <w:pPr>
                    <w:jc w:val="center"/>
                  </w:pPr>
                  <w:r>
                    <w:t>Interaction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FE351AD" w14:textId="0FA220E3" w:rsidR="002B4DE8" w:rsidRDefault="00450513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Interaction Image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EC11FC2" w14:textId="42022CF0" w:rsidR="002B4DE8" w:rsidRDefault="00450513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Interaction Properties</w:t>
                  </w:r>
                </w:p>
              </w:tc>
            </w:tr>
            <w:tr w:rsidR="002B4DE8" w14:paraId="093842CD" w14:textId="77777777" w:rsidTr="003F22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9D50B26" w14:textId="7E67A70C" w:rsidR="002B4DE8" w:rsidRPr="00211C62" w:rsidRDefault="00450513" w:rsidP="00C16188">
                  <w:pPr>
                    <w:jc w:val="center"/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Global Interaction</w:t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  <w:vAlign w:val="center"/>
                </w:tcPr>
                <w:p w14:paraId="4D19682D" w14:textId="1C8A6B48" w:rsidR="002B4DE8" w:rsidRPr="000B04D4" w:rsidRDefault="00450513" w:rsidP="00C1618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noProof/>
                    </w:rPr>
                    <w:drawing>
                      <wp:inline distT="0" distB="0" distL="0" distR="0" wp14:anchorId="054267BA" wp14:editId="251979D4">
                        <wp:extent cx="2445385" cy="1375410"/>
                        <wp:effectExtent l="0" t="0" r="0" b="0"/>
                        <wp:docPr id="2121850978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21850978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45385" cy="1375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4F81BD" w:themeColor="accent1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093"/>
                    <w:gridCol w:w="1758"/>
                  </w:tblGrid>
                  <w:tr w:rsidR="0017091B" w14:paraId="60DCBB8C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62BE691A" w14:textId="6B0D5D22" w:rsidR="0017091B" w:rsidRPr="00BE6656" w:rsidRDefault="00450513" w:rsidP="004F6DE4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3DD2F3B8" w14:textId="7ABACAEC" w:rsidR="0017091B" w:rsidRPr="00BE6656" w:rsidRDefault="00450513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Bonded</w:t>
                        </w:r>
                      </w:p>
                    </w:tc>
                  </w:tr>
                  <w:tr w:rsidR="00450513" w14:paraId="2617B12F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56573FF9" w14:textId="75F52B04" w:rsidR="00450513" w:rsidRDefault="00450513" w:rsidP="004F6DE4">
                        <w:pPr>
                          <w:jc w:val="right"/>
                        </w:pPr>
                        <w:r>
                          <w:t>Components: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6C3E1E27" w14:textId="59803B94" w:rsidR="00450513" w:rsidRDefault="00450513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1 component(s)</w:t>
                        </w:r>
                      </w:p>
                    </w:tc>
                  </w:tr>
                  <w:tr w:rsidR="00450513" w14:paraId="21B1A8A1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3196A292" w14:textId="379EDC90" w:rsidR="00450513" w:rsidRDefault="00450513" w:rsidP="004F6DE4">
                        <w:pPr>
                          <w:jc w:val="right"/>
                        </w:pPr>
                        <w:r>
                          <w:t>Options: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7AE797A6" w14:textId="6480635E" w:rsidR="00450513" w:rsidRDefault="00450513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Independent mesh</w:t>
                        </w:r>
                      </w:p>
                    </w:tc>
                  </w:tr>
                </w:tbl>
                <w:p w14:paraId="0F13E4AC" w14:textId="77777777" w:rsidR="00213D4E" w:rsidRPr="00211C62" w:rsidRDefault="00213D4E" w:rsidP="001709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6E4EB89A" w14:textId="56495159" w:rsidR="00104BD8" w:rsidRDefault="00104BD8" w:rsidP="000A7C6B">
            <w:pPr>
              <w:rPr>
                <w:rStyle w:val="A3"/>
              </w:rPr>
            </w:pPr>
          </w:p>
          <w:p w14:paraId="5D0CE45B" w14:textId="77777777" w:rsidR="00104BD8" w:rsidRDefault="00104BD8" w:rsidP="000A7C6B"/>
        </w:tc>
      </w:tr>
    </w:tbl>
    <w:p w14:paraId="1113DFF4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15352446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42835D25" w14:textId="2A433272" w:rsidR="00A61A59" w:rsidRDefault="00450513" w:rsidP="000A7C6B">
            <w:pPr>
              <w:pStyle w:val="Heading1"/>
            </w:pPr>
            <w:bookmarkStart w:id="15" w:name="_Toc189441878"/>
            <w:r>
              <w:lastRenderedPageBreak/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01AB2ACE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499358C" w14:textId="7E702C0B" w:rsidR="00A9531D" w:rsidRDefault="00450513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4A82549" w14:textId="035D7586" w:rsidR="00A9531D" w:rsidRDefault="0045051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450513" w14:paraId="019F65A7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88B4545" w14:textId="5B0B6EE4" w:rsidR="00450513" w:rsidRDefault="00450513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1ED248A" w14:textId="60AA0CA4" w:rsidR="00450513" w:rsidRDefault="0045051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Blended curvature-based mesh</w:t>
                  </w:r>
                </w:p>
              </w:tc>
            </w:tr>
            <w:tr w:rsidR="00450513" w14:paraId="5A91C27D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6D9A79D" w14:textId="24DF2D39" w:rsidR="00450513" w:rsidRDefault="00450513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7001E27" w14:textId="20D6A832" w:rsidR="00450513" w:rsidRDefault="0045051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450513" w14:paraId="3EABC347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CE3058B" w14:textId="5E6F5EE5" w:rsidR="00450513" w:rsidRDefault="00450513" w:rsidP="00C16188">
                  <w:r>
                    <w:t>Maximum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C589DD6" w14:textId="71986ACE" w:rsidR="00450513" w:rsidRDefault="0045051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12.8057 mm</w:t>
                  </w:r>
                </w:p>
              </w:tc>
            </w:tr>
            <w:tr w:rsidR="00450513" w14:paraId="3C99CB86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59E9654" w14:textId="7321A619" w:rsidR="00450513" w:rsidRDefault="00450513" w:rsidP="00C16188">
                  <w:r>
                    <w:t>Minimum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FF9C8D1" w14:textId="6CEE05CA" w:rsidR="00450513" w:rsidRDefault="0045051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1.53073 mm</w:t>
                  </w:r>
                </w:p>
              </w:tc>
            </w:tr>
            <w:tr w:rsidR="00450513" w14:paraId="5D8B5ACF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4D97B83" w14:textId="4627ABA3" w:rsidR="00450513" w:rsidRDefault="00450513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664367E" w14:textId="7AF07064" w:rsidR="00450513" w:rsidRDefault="0045051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  <w:tr w:rsidR="00450513" w14:paraId="19C732F3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94765EF" w14:textId="09FA4522" w:rsidR="00450513" w:rsidRDefault="00450513" w:rsidP="00C16188">
                  <w:r>
                    <w:t>Remesh failed parts independently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31E3AEB" w14:textId="613AED4F" w:rsidR="00450513" w:rsidRDefault="0045051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</w:tbl>
          <w:p w14:paraId="1E95C6AD" w14:textId="77777777" w:rsidR="00690657" w:rsidRDefault="00690657" w:rsidP="00690657"/>
          <w:p w14:paraId="72F3AA45" w14:textId="1E5D6F70" w:rsidR="00A9531D" w:rsidRPr="00690657" w:rsidRDefault="00450513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1B307308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8D81E98" w14:textId="4CC37346" w:rsidR="007107BE" w:rsidRDefault="00450513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61A54B4" w14:textId="46F4F8F4" w:rsidR="007107BE" w:rsidRDefault="0045051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8721</w:t>
                  </w:r>
                </w:p>
              </w:tc>
            </w:tr>
            <w:tr w:rsidR="00450513" w14:paraId="34988FAD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F1A1E17" w14:textId="5BCCB87D" w:rsidR="00450513" w:rsidRDefault="00450513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8014AA0" w14:textId="57CE68AD" w:rsidR="00450513" w:rsidRDefault="0045051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4891</w:t>
                  </w:r>
                </w:p>
              </w:tc>
            </w:tr>
            <w:tr w:rsidR="00450513" w14:paraId="00D427F7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520417C" w14:textId="660DEA12" w:rsidR="00450513" w:rsidRDefault="00450513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17CEE71" w14:textId="3ED9AF59" w:rsidR="00450513" w:rsidRDefault="0045051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9.0261</w:t>
                  </w:r>
                </w:p>
              </w:tc>
            </w:tr>
            <w:tr w:rsidR="00450513" w14:paraId="1E2896F8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0DAEDFD" w14:textId="163475B9" w:rsidR="00450513" w:rsidRDefault="00450513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9E8AC58" w14:textId="7594F493" w:rsidR="00450513" w:rsidRDefault="0045051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95.4</w:t>
                  </w:r>
                </w:p>
              </w:tc>
            </w:tr>
            <w:tr w:rsidR="00450513" w14:paraId="0C5C7994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6762A7D" w14:textId="52B0E560" w:rsidR="00450513" w:rsidRDefault="00450513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E48DD3E" w14:textId="675C8012" w:rsidR="00450513" w:rsidRDefault="0045051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450513" w14:paraId="41BFF380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A9019DA" w14:textId="7BED54F5" w:rsidR="00450513" w:rsidRDefault="00450513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53C9F81" w14:textId="5AE12494" w:rsidR="00450513" w:rsidRDefault="0045051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450513" w14:paraId="385E9AB2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5C3984A" w14:textId="206174AF" w:rsidR="00450513" w:rsidRDefault="00450513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BB636BC" w14:textId="55C62521" w:rsidR="00450513" w:rsidRDefault="0045051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00:00:03</w:t>
                  </w:r>
                </w:p>
              </w:tc>
            </w:tr>
            <w:tr w:rsidR="00450513" w14:paraId="692354F7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DF8AF32" w14:textId="0B7F6BEA" w:rsidR="00450513" w:rsidRDefault="00450513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865EC34" w14:textId="325B9DDD" w:rsidR="00450513" w:rsidRDefault="0045051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PUSHKIN</w:t>
                  </w:r>
                </w:p>
              </w:tc>
            </w:tr>
          </w:tbl>
          <w:p w14:paraId="37355CC8" w14:textId="6E4F6C09" w:rsidR="00A61A59" w:rsidRPr="00F077CB" w:rsidRDefault="00A61A59" w:rsidP="000A7C6B"/>
        </w:tc>
      </w:tr>
    </w:tbl>
    <w:p w14:paraId="32BD4D13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532F38A5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3429BDC" w14:textId="613BF061" w:rsidR="002C53F9" w:rsidRDefault="00450513" w:rsidP="000A7C6B">
            <w:pPr>
              <w:pStyle w:val="Heading1"/>
            </w:pPr>
            <w:bookmarkStart w:id="16" w:name="_Toc189441879"/>
            <w:r>
              <w:t>Sensor Details</w:t>
            </w:r>
            <w:bookmarkEnd w:id="16"/>
          </w:p>
          <w:p w14:paraId="62C8FA17" w14:textId="16DAEDAD" w:rsidR="002C53F9" w:rsidRPr="00F077CB" w:rsidRDefault="00450513" w:rsidP="00450513">
            <w:r>
              <w:t>No Data</w:t>
            </w:r>
          </w:p>
        </w:tc>
      </w:tr>
    </w:tbl>
    <w:p w14:paraId="559CE82F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49DE20C0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7F842F88" w14:textId="1C5958D3" w:rsidR="005F5B79" w:rsidRDefault="00450513" w:rsidP="000A7C6B">
            <w:pPr>
              <w:pStyle w:val="Heading1"/>
            </w:pPr>
            <w:bookmarkStart w:id="17" w:name="_Toc189441880"/>
            <w:r>
              <w:lastRenderedPageBreak/>
              <w:t>Resultant Forces</w:t>
            </w:r>
            <w:bookmarkEnd w:id="17"/>
          </w:p>
          <w:p w14:paraId="0D207A28" w14:textId="6ED76143" w:rsidR="005F5B79" w:rsidRPr="000B04D4" w:rsidRDefault="00450513" w:rsidP="000A7C6B">
            <w:pPr>
              <w:pStyle w:val="Heading2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69329EAA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1FB0CDA" w14:textId="42E31D37" w:rsidR="005F5B79" w:rsidRDefault="00450513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728C324" w14:textId="0E90EAED" w:rsidR="005F5B79" w:rsidRDefault="0045051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1D2FB8B" w14:textId="2A24071C" w:rsidR="005F5B79" w:rsidRDefault="0045051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608D791" w14:textId="088E2A3D" w:rsidR="005F5B79" w:rsidRDefault="0045051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C42A7E0" w14:textId="098A68E5" w:rsidR="005F5B79" w:rsidRDefault="0045051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42EF9D2" w14:textId="630E8D3F" w:rsidR="005F5B79" w:rsidRDefault="0045051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2AFD06A2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5FDD47F" w14:textId="1DE4950F" w:rsidR="005F5B79" w:rsidRPr="004D2956" w:rsidRDefault="00450513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5CDE5D4" w14:textId="68913FDD" w:rsidR="005F5B79" w:rsidRPr="004D2956" w:rsidRDefault="0045051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6F6B9C0" w14:textId="43318481" w:rsidR="005F5B79" w:rsidRPr="004D2956" w:rsidRDefault="0045051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25,000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240DC63" w14:textId="50F72493" w:rsidR="005F5B79" w:rsidRPr="004D2956" w:rsidRDefault="0045051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0.00012207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D536915" w14:textId="1DE6D164" w:rsidR="005F5B79" w:rsidRPr="004D2956" w:rsidRDefault="0045051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3.05176e-05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3F2F710" w14:textId="404D8FB7" w:rsidR="005F5B79" w:rsidRPr="004D2956" w:rsidRDefault="0045051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25,000</w:t>
                  </w:r>
                </w:p>
              </w:tc>
            </w:tr>
          </w:tbl>
          <w:p w14:paraId="47F439A3" w14:textId="62B97A6B" w:rsidR="005F5B79" w:rsidRPr="000B04D4" w:rsidRDefault="00450513" w:rsidP="000A7C6B">
            <w:pPr>
              <w:pStyle w:val="Heading2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728E7188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F53F24F" w14:textId="38662A76" w:rsidR="005F5B79" w:rsidRDefault="00450513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283C792" w14:textId="251718F2" w:rsidR="005F5B79" w:rsidRDefault="0045051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48C0415" w14:textId="3E2FE57E" w:rsidR="005F5B79" w:rsidRDefault="0045051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A855D84" w14:textId="01AB97FB" w:rsidR="005F5B79" w:rsidRDefault="0045051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9615A28" w14:textId="5E51B1BD" w:rsidR="005F5B79" w:rsidRDefault="0045051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6CC9C22" w14:textId="026B1681" w:rsidR="005F5B79" w:rsidRDefault="0045051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728B7FD4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DA65C8D" w14:textId="4277BB1F" w:rsidR="005F5B79" w:rsidRPr="004D2956" w:rsidRDefault="00450513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23967A9" w14:textId="0224B83C" w:rsidR="005F5B79" w:rsidRPr="004D2956" w:rsidRDefault="0045051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F4AA172" w14:textId="4E83D77B" w:rsidR="005F5B79" w:rsidRPr="004D2956" w:rsidRDefault="0045051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D20978F" w14:textId="2EF2297D" w:rsidR="005F5B79" w:rsidRPr="004D2956" w:rsidRDefault="0045051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663409D" w14:textId="7F1C8050" w:rsidR="005F5B79" w:rsidRPr="004D2956" w:rsidRDefault="0045051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8B27DA8" w14:textId="614AFD6C" w:rsidR="005F5B79" w:rsidRPr="004D2956" w:rsidRDefault="0045051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6CB3D422" w14:textId="77777777" w:rsidR="005F5B79" w:rsidRDefault="005F5B79" w:rsidP="000A7C6B"/>
        </w:tc>
      </w:tr>
      <w:tr w:rsidR="005F5B79" w14:paraId="68056264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699B3E17" w14:textId="4898A032" w:rsidR="00C6072D" w:rsidRPr="000B04D4" w:rsidRDefault="00450513" w:rsidP="00C6072D">
            <w:pPr>
              <w:pStyle w:val="Heading2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77D8E538" w14:textId="77777777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3A9D81E" w14:textId="062E5C41" w:rsidR="00C6072D" w:rsidRDefault="00450513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5D4AF9F" w14:textId="04E565F9" w:rsidR="00C6072D" w:rsidRDefault="00450513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B622D7E" w14:textId="6E9EADDF" w:rsidR="00C6072D" w:rsidRDefault="00450513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0782699" w14:textId="299D925B" w:rsidR="00C6072D" w:rsidRDefault="00450513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C6D7DBF" w14:textId="51437D63" w:rsidR="00C6072D" w:rsidRDefault="00450513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F7DCAC6" w14:textId="0F4D6F42" w:rsidR="00C6072D" w:rsidRDefault="00450513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03F26E13" w14:textId="77777777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6DE86A2" w14:textId="3B95CBEE" w:rsidR="00C6072D" w:rsidRPr="004D2956" w:rsidRDefault="00450513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1DFE745" w14:textId="6F85C69D" w:rsidR="00C6072D" w:rsidRPr="004D2956" w:rsidRDefault="00450513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5B8038D" w14:textId="58812BF0" w:rsidR="00C6072D" w:rsidRPr="004D2956" w:rsidRDefault="00450513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0.00176215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F6D2EFC" w14:textId="1D047105" w:rsidR="00C6072D" w:rsidRPr="004D2956" w:rsidRDefault="00450513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-9.52482e-05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AB04FA5" w14:textId="252E12E3" w:rsidR="00C6072D" w:rsidRPr="004D2956" w:rsidRDefault="00450513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-0.000586361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8EC151B" w14:textId="28B1E7C2" w:rsidR="00C6072D" w:rsidRPr="004D2956" w:rsidRDefault="00450513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0.00185959</w:t>
                  </w:r>
                </w:p>
              </w:tc>
            </w:tr>
          </w:tbl>
          <w:p w14:paraId="06758A66" w14:textId="524261E3" w:rsidR="00C6072D" w:rsidRPr="000B04D4" w:rsidRDefault="00450513" w:rsidP="00C6072D">
            <w:pPr>
              <w:pStyle w:val="Heading2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41296557" w14:textId="77777777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64B2712" w14:textId="68CB1A1D" w:rsidR="00C6072D" w:rsidRDefault="00450513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C26CA55" w14:textId="57ADE3B0" w:rsidR="00C6072D" w:rsidRDefault="00450513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72D1531" w14:textId="0CD00C32" w:rsidR="00C6072D" w:rsidRDefault="00450513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792CB73" w14:textId="776C11EA" w:rsidR="00C6072D" w:rsidRDefault="00450513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593BBAB" w14:textId="234DD66A" w:rsidR="00C6072D" w:rsidRDefault="00450513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F934E23" w14:textId="2EF34D46" w:rsidR="00C6072D" w:rsidRDefault="00450513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7D2DAA3F" w14:textId="77777777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C217F2A" w14:textId="52B5C9C3" w:rsidR="00C6072D" w:rsidRPr="004D2956" w:rsidRDefault="00450513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C184FD0" w14:textId="4504C6A8" w:rsidR="00C6072D" w:rsidRPr="004D2956" w:rsidRDefault="00450513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BBACB96" w14:textId="2470A2B2" w:rsidR="00C6072D" w:rsidRPr="004D2956" w:rsidRDefault="00450513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820F7FC" w14:textId="07F828C9" w:rsidR="00C6072D" w:rsidRPr="004D2956" w:rsidRDefault="00450513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3D644C1" w14:textId="7C27728D" w:rsidR="00C6072D" w:rsidRPr="004D2956" w:rsidRDefault="00450513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E188185" w14:textId="46E851FE" w:rsidR="00C6072D" w:rsidRPr="004D2956" w:rsidRDefault="00450513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1e-33</w:t>
                  </w:r>
                </w:p>
              </w:tc>
            </w:tr>
          </w:tbl>
          <w:p w14:paraId="70D9A114" w14:textId="6826E99C" w:rsidR="005F5B79" w:rsidRDefault="005F5B79" w:rsidP="000A7C6B"/>
        </w:tc>
      </w:tr>
      <w:bookmarkEnd w:id="18"/>
      <w:bookmarkEnd w:id="19"/>
      <w:bookmarkEnd w:id="20"/>
    </w:tbl>
    <w:p w14:paraId="319C8659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1D64C262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4D8AC075" w14:textId="77B2B55A" w:rsidR="0050542D" w:rsidRPr="00450513" w:rsidRDefault="00450513" w:rsidP="00450513">
            <w:pPr>
              <w:pStyle w:val="Heading1"/>
            </w:pPr>
            <w:bookmarkStart w:id="21" w:name="_Toc189441881"/>
            <w:r>
              <w:t>Beams</w:t>
            </w:r>
            <w:bookmarkEnd w:id="21"/>
          </w:p>
          <w:p w14:paraId="384DD803" w14:textId="37628ED7" w:rsidR="00EC2432" w:rsidRDefault="00450513" w:rsidP="00450513">
            <w:r>
              <w:rPr>
                <w:sz w:val="24"/>
                <w:szCs w:val="24"/>
              </w:rPr>
              <w:t>No Data</w:t>
            </w:r>
          </w:p>
        </w:tc>
      </w:tr>
    </w:tbl>
    <w:p w14:paraId="3D81F488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150C969B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D8ED175" w14:textId="597C410C" w:rsidR="00EC2432" w:rsidRDefault="00450513" w:rsidP="000A7C6B">
            <w:pPr>
              <w:pStyle w:val="Heading1"/>
            </w:pPr>
            <w:bookmarkStart w:id="22" w:name="_Toc243733152"/>
            <w:bookmarkStart w:id="23" w:name="_Toc245020120"/>
            <w:bookmarkStart w:id="24" w:name="_Toc245020152"/>
            <w:bookmarkStart w:id="25" w:name="_Toc189441882"/>
            <w:r>
              <w:lastRenderedPageBreak/>
              <w:t>Study Results</w:t>
            </w:r>
            <w:bookmarkEnd w:id="25"/>
          </w:p>
          <w:p w14:paraId="2C9B76E2" w14:textId="77777777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288"/>
              <w:gridCol w:w="2831"/>
              <w:gridCol w:w="2720"/>
              <w:gridCol w:w="2699"/>
            </w:tblGrid>
            <w:tr w:rsidR="00450513" w14:paraId="0F55C91A" w14:textId="77777777" w:rsidTr="005E63A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EA82DAE" w14:textId="4CECCA4F" w:rsidR="00450513" w:rsidRDefault="00450513" w:rsidP="00450513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4ED36FE" w14:textId="0C095581" w:rsidR="00450513" w:rsidRDefault="00450513" w:rsidP="0045051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B636C64" w14:textId="79B69820" w:rsidR="00450513" w:rsidRDefault="00450513" w:rsidP="0045051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5042020F" w14:textId="5C9F7F12" w:rsidR="00450513" w:rsidRDefault="00450513" w:rsidP="0045051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450513" w14:paraId="06F35D3E" w14:textId="77777777" w:rsidTr="005E63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910A124" w14:textId="7E6C3585" w:rsidR="00450513" w:rsidRPr="004D2956" w:rsidRDefault="00450513" w:rsidP="00450513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E02D2D8" w14:textId="0B67C8B8" w:rsidR="00450513" w:rsidRPr="004D2956" w:rsidRDefault="00450513" w:rsidP="0045051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DF73B01" w14:textId="77777777" w:rsidR="00450513" w:rsidRDefault="00450513" w:rsidP="0045051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2.407e+05N/m^2</w:t>
                  </w:r>
                </w:p>
                <w:p w14:paraId="0D5F9079" w14:textId="009F5F06" w:rsidR="00450513" w:rsidRPr="004D2956" w:rsidRDefault="00450513" w:rsidP="0045051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7574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7A3676F" w14:textId="77777777" w:rsidR="00450513" w:rsidRDefault="00450513" w:rsidP="0045051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1.155e+08N/m^2</w:t>
                  </w:r>
                </w:p>
                <w:p w14:paraId="263629EE" w14:textId="12C3D87B" w:rsidR="00450513" w:rsidRPr="004D2956" w:rsidRDefault="00450513" w:rsidP="0045051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2846</w:t>
                  </w:r>
                </w:p>
              </w:tc>
            </w:tr>
            <w:tr w:rsidR="00450513" w14:paraId="76AB0175" w14:textId="77777777" w:rsidTr="005E63A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14CB577" w14:textId="39CA27C1" w:rsidR="00450513" w:rsidRDefault="00450513" w:rsidP="00450513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1B63E989" wp14:editId="06131501">
                        <wp:extent cx="6858000" cy="3359785"/>
                        <wp:effectExtent l="0" t="0" r="0" b="0"/>
                        <wp:docPr id="411917736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1917736" name="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3597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6DA7AEF" w14:textId="58215728" w:rsidR="00450513" w:rsidRPr="004D2956" w:rsidRDefault="00450513" w:rsidP="0045051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Lab3_knuckle-joint_assembly-Static 2-Stress-Stress1</w:t>
                  </w:r>
                </w:p>
              </w:tc>
            </w:tr>
          </w:tbl>
          <w:p w14:paraId="745A0D92" w14:textId="77777777" w:rsidR="00450513" w:rsidRDefault="00450513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700"/>
              <w:gridCol w:w="3235"/>
              <w:gridCol w:w="2499"/>
              <w:gridCol w:w="2104"/>
            </w:tblGrid>
            <w:tr w:rsidR="00450513" w14:paraId="5F1A568D" w14:textId="77777777" w:rsidTr="005E63A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E938D79" w14:textId="776E5E08" w:rsidR="00450513" w:rsidRDefault="00450513" w:rsidP="00450513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DA71E3E" w14:textId="6C77C8C0" w:rsidR="00450513" w:rsidRDefault="00450513" w:rsidP="0045051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F400EB5" w14:textId="78B8505A" w:rsidR="00450513" w:rsidRDefault="00450513" w:rsidP="0045051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67811BF4" w14:textId="6FA3B25D" w:rsidR="00450513" w:rsidRDefault="00450513" w:rsidP="0045051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450513" w14:paraId="3270E793" w14:textId="77777777" w:rsidTr="005E63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077432E" w14:textId="40DF8DD5" w:rsidR="00450513" w:rsidRPr="004D2956" w:rsidRDefault="00450513" w:rsidP="00450513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A58FB06" w14:textId="4A781B92" w:rsidR="00450513" w:rsidRPr="004D2956" w:rsidRDefault="00450513" w:rsidP="0045051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56F1C62" w14:textId="77777777" w:rsidR="00450513" w:rsidRDefault="00450513" w:rsidP="0045051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14:paraId="52A301AD" w14:textId="62A0A9AD" w:rsidR="00450513" w:rsidRPr="004D2956" w:rsidRDefault="00450513" w:rsidP="0045051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7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366DEFA" w14:textId="77777777" w:rsidR="00450513" w:rsidRDefault="00450513" w:rsidP="0045051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5.089e-02mm</w:t>
                  </w:r>
                </w:p>
                <w:p w14:paraId="52842449" w14:textId="3C84D205" w:rsidR="00450513" w:rsidRPr="004D2956" w:rsidRDefault="00450513" w:rsidP="0045051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3703</w:t>
                  </w:r>
                </w:p>
              </w:tc>
            </w:tr>
            <w:tr w:rsidR="00450513" w14:paraId="2B97FC57" w14:textId="77777777" w:rsidTr="005E63A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070D130" w14:textId="51FFE1BF" w:rsidR="00450513" w:rsidRDefault="00450513" w:rsidP="00450513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60844A3B" wp14:editId="20916D19">
                        <wp:extent cx="6858000" cy="3359785"/>
                        <wp:effectExtent l="0" t="0" r="0" b="0"/>
                        <wp:docPr id="2081251931" name="Pictur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81251931" name="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3597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315EFA8" w14:textId="67A888B8" w:rsidR="00450513" w:rsidRPr="004D2956" w:rsidRDefault="00450513" w:rsidP="0045051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Lab3_knuckle-joint_assembly-Static 2-Displacement-Displacement1</w:t>
                  </w:r>
                </w:p>
              </w:tc>
            </w:tr>
          </w:tbl>
          <w:p w14:paraId="250EE981" w14:textId="77777777" w:rsidR="00450513" w:rsidRDefault="00450513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42"/>
              <w:gridCol w:w="3320"/>
              <w:gridCol w:w="2399"/>
              <w:gridCol w:w="2377"/>
            </w:tblGrid>
            <w:tr w:rsidR="00450513" w14:paraId="4AA8E73C" w14:textId="77777777" w:rsidTr="005E63A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D4C5241" w14:textId="41DDE0A2" w:rsidR="00450513" w:rsidRDefault="00450513" w:rsidP="00450513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3FC4581" w14:textId="1F1B81EF" w:rsidR="00450513" w:rsidRDefault="00450513" w:rsidP="0045051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003410D" w14:textId="2AA6C751" w:rsidR="00450513" w:rsidRDefault="00450513" w:rsidP="0045051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57E36BBC" w14:textId="3D404546" w:rsidR="00450513" w:rsidRDefault="00450513" w:rsidP="0045051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450513" w14:paraId="0FF71BCA" w14:textId="77777777" w:rsidTr="005E63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CBBBDC4" w14:textId="70CB9AC0" w:rsidR="00450513" w:rsidRPr="004D2956" w:rsidRDefault="00450513" w:rsidP="00450513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96BE14B" w14:textId="71976F7E" w:rsidR="00450513" w:rsidRPr="004D2956" w:rsidRDefault="00450513" w:rsidP="0045051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585F130" w14:textId="77777777" w:rsidR="00450513" w:rsidRDefault="00450513" w:rsidP="0045051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4.611e-07</w:t>
                  </w:r>
                </w:p>
                <w:p w14:paraId="1AAED2F7" w14:textId="6E82864B" w:rsidR="00450513" w:rsidRPr="004D2956" w:rsidRDefault="00450513" w:rsidP="0045051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3728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4B13C10" w14:textId="77777777" w:rsidR="00450513" w:rsidRDefault="00450513" w:rsidP="0045051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4.445e-04</w:t>
                  </w:r>
                </w:p>
                <w:p w14:paraId="3FE0039B" w14:textId="5E5A1CE2" w:rsidR="00450513" w:rsidRPr="004D2956" w:rsidRDefault="00450513" w:rsidP="0045051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1928</w:t>
                  </w:r>
                </w:p>
              </w:tc>
            </w:tr>
            <w:tr w:rsidR="00450513" w14:paraId="73EC89C6" w14:textId="77777777" w:rsidTr="005E63A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5F1DCFE" w14:textId="6C3EFC7F" w:rsidR="00450513" w:rsidRDefault="00450513" w:rsidP="00450513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4769820E" wp14:editId="01A13596">
                        <wp:extent cx="6858000" cy="3359785"/>
                        <wp:effectExtent l="0" t="0" r="0" b="0"/>
                        <wp:docPr id="2094206223" name="Picture 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94206223" name="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3597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AB7B01F" w14:textId="72553FBE" w:rsidR="00450513" w:rsidRPr="004D2956" w:rsidRDefault="00450513" w:rsidP="0045051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Lab3_knuckle-joint_assembly-Static 2-Strain-Strain1</w:t>
                  </w:r>
                </w:p>
              </w:tc>
            </w:tr>
          </w:tbl>
          <w:p w14:paraId="3AD2658A" w14:textId="77777777" w:rsidR="00450513" w:rsidRDefault="00450513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8"/>
              <w:gridCol w:w="3117"/>
              <w:gridCol w:w="2483"/>
              <w:gridCol w:w="2460"/>
            </w:tblGrid>
            <w:tr w:rsidR="00450513" w14:paraId="24DC3F13" w14:textId="77777777" w:rsidTr="005E63A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093530D" w14:textId="55070068" w:rsidR="00450513" w:rsidRDefault="00450513" w:rsidP="00450513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EE5CC3A" w14:textId="192D270D" w:rsidR="00450513" w:rsidRDefault="00450513" w:rsidP="0045051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0D890E2" w14:textId="50043ACB" w:rsidR="00450513" w:rsidRDefault="00450513" w:rsidP="0045051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4F3AFBD7" w14:textId="1E4866A6" w:rsidR="00450513" w:rsidRDefault="00450513" w:rsidP="0045051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450513" w14:paraId="41754462" w14:textId="77777777" w:rsidTr="005E63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06C78D2" w14:textId="62FF6257" w:rsidR="00450513" w:rsidRPr="004D2956" w:rsidRDefault="00450513" w:rsidP="00450513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Factor of Safety1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C63DD9D" w14:textId="309C3E80" w:rsidR="00450513" w:rsidRPr="004D2956" w:rsidRDefault="00450513" w:rsidP="0045051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Max Normal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29ED4E2" w14:textId="77777777" w:rsidR="00450513" w:rsidRDefault="00450513" w:rsidP="0045051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3.051e+00</w:t>
                  </w:r>
                </w:p>
                <w:p w14:paraId="2E39BB42" w14:textId="1259BB0B" w:rsidR="00450513" w:rsidRPr="004D2956" w:rsidRDefault="00450513" w:rsidP="0045051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Node: 3185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8D16CDF" w14:textId="77777777" w:rsidR="00450513" w:rsidRDefault="00450513" w:rsidP="0045051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2.792e+03</w:t>
                  </w:r>
                </w:p>
                <w:p w14:paraId="77D1AA0A" w14:textId="754A9D05" w:rsidR="00450513" w:rsidRPr="004D2956" w:rsidRDefault="00450513" w:rsidP="0045051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Node: 7952</w:t>
                  </w:r>
                </w:p>
              </w:tc>
            </w:tr>
            <w:tr w:rsidR="00450513" w14:paraId="62B1C590" w14:textId="77777777" w:rsidTr="005E63A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ACD3C17" w14:textId="19159BD8" w:rsidR="00450513" w:rsidRDefault="00450513" w:rsidP="00450513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6D085D32" wp14:editId="04EFE141">
                        <wp:extent cx="6858000" cy="3359785"/>
                        <wp:effectExtent l="0" t="0" r="0" b="0"/>
                        <wp:docPr id="204538401" name="Picture 1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4538401" name="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3597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E872C0D" w14:textId="1618C59D" w:rsidR="00450513" w:rsidRPr="004D2956" w:rsidRDefault="00450513" w:rsidP="0045051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Lab3_knuckle-joint_assembly-Static 2-Factor of Safety-Factor of Safety1</w:t>
                  </w:r>
                </w:p>
              </w:tc>
            </w:tr>
          </w:tbl>
          <w:p w14:paraId="28D21B50" w14:textId="77777777" w:rsidR="00450513" w:rsidRPr="000B04D4" w:rsidRDefault="00450513" w:rsidP="000A7C6B"/>
          <w:bookmarkEnd w:id="22"/>
          <w:bookmarkEnd w:id="23"/>
          <w:bookmarkEnd w:id="24"/>
          <w:p w14:paraId="7AFB482B" w14:textId="241E7B81" w:rsidR="00EC2432" w:rsidRDefault="00EC2432" w:rsidP="000A7C6B"/>
        </w:tc>
      </w:tr>
    </w:tbl>
    <w:p w14:paraId="1EFA6AE3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0B1701" w14:paraId="104EDD06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92C3735" w14:textId="2136BD9B" w:rsidR="000B1701" w:rsidRDefault="00450513" w:rsidP="00450513">
            <w:pPr>
              <w:pStyle w:val="Heading1"/>
            </w:pPr>
            <w:bookmarkStart w:id="26" w:name="_Toc189441883"/>
            <w:r>
              <w:t>Conclusion</w:t>
            </w:r>
            <w:bookmarkEnd w:id="26"/>
          </w:p>
        </w:tc>
      </w:tr>
    </w:tbl>
    <w:p w14:paraId="794584BC" w14:textId="4FE55457" w:rsidR="00AC3438" w:rsidRPr="00AC3438" w:rsidRDefault="00AC3438" w:rsidP="00450513"/>
    <w:sectPr w:rsidR="00AC3438" w:rsidRPr="00AC3438" w:rsidSect="00450513">
      <w:footerReference w:type="default" r:id="rId21"/>
      <w:footerReference w:type="first" r:id="rId2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83363" w14:textId="77777777" w:rsidR="00450513" w:rsidRDefault="00450513" w:rsidP="00F25CD7">
      <w:pPr>
        <w:spacing w:after="0" w:line="240" w:lineRule="auto"/>
      </w:pPr>
      <w:r>
        <w:separator/>
      </w:r>
    </w:p>
  </w:endnote>
  <w:endnote w:type="continuationSeparator" w:id="0">
    <w:p w14:paraId="3D8253A0" w14:textId="77777777" w:rsidR="00450513" w:rsidRDefault="00450513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3"/>
      <w:gridCol w:w="3890"/>
      <w:gridCol w:w="4491"/>
      <w:gridCol w:w="546"/>
    </w:tblGrid>
    <w:tr w:rsidR="00FD315C" w14:paraId="48C4E0B2" w14:textId="77777777" w:rsidTr="003E1AE9">
      <w:tc>
        <w:tcPr>
          <w:tcW w:w="867" w:type="pct"/>
        </w:tcPr>
        <w:p w14:paraId="40EB4008" w14:textId="77777777" w:rsidR="00FD315C" w:rsidRDefault="00FD315C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2C117C3C" wp14:editId="35D7DA59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1C044BC6" w14:textId="6DCABB62" w:rsidR="00FD315C" w:rsidRDefault="00450513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6BDBAEBD" w14:textId="712607FC" w:rsidR="00FD315C" w:rsidRDefault="00450513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Lab3_knuckle-joint_assembly</w:t>
          </w:r>
        </w:p>
      </w:tc>
      <w:tc>
        <w:tcPr>
          <w:tcW w:w="0" w:type="auto"/>
          <w:vAlign w:val="bottom"/>
        </w:tcPr>
        <w:p w14:paraId="65CB7142" w14:textId="77777777" w:rsidR="00FD315C" w:rsidRDefault="00FD315C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43ECDFD6" w14:textId="77777777" w:rsidR="00FD315C" w:rsidRPr="00BF0BC4" w:rsidRDefault="00FD315C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FD315C" w14:paraId="2DD6F214" w14:textId="77777777" w:rsidTr="00BF0BC4">
      <w:tc>
        <w:tcPr>
          <w:tcW w:w="1908" w:type="dxa"/>
        </w:tcPr>
        <w:p w14:paraId="1E3EE38D" w14:textId="77777777" w:rsidR="00FD315C" w:rsidRDefault="00FD315C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34E045ED" wp14:editId="1AE7546A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6DAC5EF4" w14:textId="12739C07" w:rsidR="00FD315C" w:rsidRDefault="00450513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FD315C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08C3A277" w14:textId="34445013" w:rsidR="00FD315C" w:rsidRDefault="00450513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Lab3_knuckle-joint_assembly</w:t>
          </w:r>
        </w:p>
      </w:tc>
      <w:tc>
        <w:tcPr>
          <w:tcW w:w="360" w:type="dxa"/>
          <w:vAlign w:val="bottom"/>
        </w:tcPr>
        <w:p w14:paraId="543C7164" w14:textId="77777777" w:rsidR="00FD315C" w:rsidRDefault="00FD315C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2A11C08F" w14:textId="77777777" w:rsidR="00FD315C" w:rsidRPr="00F25CD7" w:rsidRDefault="00FD315C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A8ABA1" w14:textId="77777777" w:rsidR="00450513" w:rsidRDefault="00450513" w:rsidP="00F25CD7">
      <w:pPr>
        <w:spacing w:after="0" w:line="240" w:lineRule="auto"/>
      </w:pPr>
      <w:r>
        <w:separator/>
      </w:r>
    </w:p>
  </w:footnote>
  <w:footnote w:type="continuationSeparator" w:id="0">
    <w:p w14:paraId="7C299604" w14:textId="77777777" w:rsidR="00450513" w:rsidRDefault="00450513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13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0513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1DA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B59BF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97E8E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62B6"/>
    <w:rsid w:val="009E7C50"/>
    <w:rsid w:val="009E7F81"/>
    <w:rsid w:val="009F13F1"/>
    <w:rsid w:val="009F39F8"/>
    <w:rsid w:val="009F4372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1AE2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D87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D540D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1D2D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2EE8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D315C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36A04"/>
  <w15:docId w15:val="{7E252B36-3621-4DA6-B79E-0484868A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9536B-F49F-44C4-B3F5-69652360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1</TotalTime>
  <Pages>12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pushk</dc:creator>
  <cp:lastModifiedBy>Pushkin Dugam</cp:lastModifiedBy>
  <cp:revision>1</cp:revision>
  <dcterms:created xsi:type="dcterms:W3CDTF">2025-02-02T20:53:00Z</dcterms:created>
  <dcterms:modified xsi:type="dcterms:W3CDTF">2025-02-02T20:54:00Z</dcterms:modified>
</cp:coreProperties>
</file>